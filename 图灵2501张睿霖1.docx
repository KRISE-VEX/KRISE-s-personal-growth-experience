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80" w:rightFromText="180" w:vertAnchor="text" w:tblpX="796" w:tblpY="2775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RPr="0005660C" w14:paraId="11C62AB3" w14:textId="77777777" w:rsidTr="00AF300E">
        <w:trPr>
          <w:trHeight w:val="2730"/>
        </w:trPr>
        <w:tc>
          <w:tcPr>
            <w:tcW w:w="10230" w:type="dxa"/>
          </w:tcPr>
          <w:p w14:paraId="447D30CE" w14:textId="77E7F64E" w:rsidR="00AF300E" w:rsidRPr="0005660C" w:rsidRDefault="005D511B" w:rsidP="0084476C">
            <w:pPr>
              <w:pStyle w:val="1"/>
              <w:framePr w:hSpace="0" w:wrap="auto" w:vAnchor="margin" w:xAlign="left" w:yAlign="inline"/>
              <w:rPr>
                <w:rFonts w:ascii="Microsoft YaHei UI" w:hAnsi="Microsoft YaHei UI" w:hint="eastAsia"/>
              </w:rPr>
            </w:pPr>
            <w:r>
              <w:rPr>
                <w:rFonts w:ascii="方正姚体" w:eastAsia="方正姚体" w:hint="eastAsia"/>
                <w:noProof/>
                <w:szCs w:val="22"/>
                <w:lang w:val="zh-CN"/>
              </w:rPr>
              <w:drawing>
                <wp:anchor distT="0" distB="0" distL="114300" distR="114300" simplePos="0" relativeHeight="251661312" behindDoc="1" locked="0" layoutInCell="1" allowOverlap="1" wp14:anchorId="7BC4A60C" wp14:editId="0A931013">
                  <wp:simplePos x="0" y="0"/>
                  <wp:positionH relativeFrom="column">
                    <wp:posOffset>-751010</wp:posOffset>
                  </wp:positionH>
                  <wp:positionV relativeFrom="paragraph">
                    <wp:posOffset>-540971</wp:posOffset>
                  </wp:positionV>
                  <wp:extent cx="2707640" cy="2707640"/>
                  <wp:effectExtent l="0" t="0" r="0" b="0"/>
                  <wp:wrapNone/>
                  <wp:docPr id="1100051394" name="图片 4" descr="背景图案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051394" name="图片 4" descr="背景图案&#10;&#10;AI 生成的内容可能不正确。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640" cy="27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476C">
              <w:rPr>
                <w:rFonts w:ascii="Microsoft YaHei UI" w:hAnsi="Microsoft YaHei UI" w:hint="eastAsia"/>
                <w:noProof/>
                <w:lang w:val="zh-CN" w:bidi="zh-CN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2CC25A9" wp14:editId="21D6667F">
                      <wp:simplePos x="0" y="0"/>
                      <wp:positionH relativeFrom="column">
                        <wp:posOffset>53975</wp:posOffset>
                      </wp:positionH>
                      <wp:positionV relativeFrom="paragraph">
                        <wp:posOffset>421005</wp:posOffset>
                      </wp:positionV>
                      <wp:extent cx="6477000" cy="5810250"/>
                      <wp:effectExtent l="0" t="0" r="19050" b="19050"/>
                      <wp:wrapNone/>
                      <wp:docPr id="449022922" name="文本框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77000" cy="58102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81094CF" w14:textId="726098A0" w:rsidR="0084476C" w:rsidRPr="00C82009" w:rsidRDefault="0084476C" w:rsidP="0084476C">
                                  <w:pPr>
                                    <w:jc w:val="center"/>
                                    <w:rPr>
                                      <w:rFonts w:ascii="仿宋" w:eastAsia="仿宋" w:hAnsi="仿宋" w:hint="eastAsia"/>
                                      <w:sz w:val="52"/>
                                      <w:szCs w:val="52"/>
                                    </w:rPr>
                                  </w:pPr>
                                  <w:r w:rsidRPr="00C82009">
                                    <w:rPr>
                                      <w:rFonts w:ascii="仿宋" w:eastAsia="仿宋" w:hAnsi="仿宋" w:hint="eastAsia"/>
                                      <w:b/>
                                      <w:bCs/>
                                      <w:sz w:val="52"/>
                                      <w:szCs w:val="52"/>
                                    </w:rPr>
                                    <w:t>致高三</w:t>
                                  </w:r>
                                  <w:proofErr w:type="gramStart"/>
                                  <w:r w:rsidRPr="00C82009">
                                    <w:rPr>
                                      <w:rFonts w:ascii="仿宋" w:eastAsia="仿宋" w:hAnsi="仿宋" w:hint="eastAsia"/>
                                      <w:b/>
                                      <w:bCs/>
                                      <w:sz w:val="52"/>
                                      <w:szCs w:val="52"/>
                                    </w:rPr>
                                    <w:t>那个努力</w:t>
                                  </w:r>
                                  <w:proofErr w:type="gramEnd"/>
                                  <w:r w:rsidRPr="00C82009">
                                    <w:rPr>
                                      <w:rFonts w:ascii="仿宋" w:eastAsia="仿宋" w:hAnsi="仿宋" w:hint="eastAsia"/>
                                      <w:b/>
                                      <w:bCs/>
                                      <w:sz w:val="52"/>
                                      <w:szCs w:val="52"/>
                                    </w:rPr>
                                    <w:t>的自己</w:t>
                                  </w:r>
                                </w:p>
                                <w:p w14:paraId="4F298D76" w14:textId="77777777" w:rsidR="0084476C" w:rsidRPr="00C82009" w:rsidRDefault="0084476C" w:rsidP="0084476C">
                                  <w:r w:rsidRPr="00C82009">
                                    <w:rPr>
                                      <w:b/>
                                      <w:color w:val="CAE8FA" w:themeColor="accent2" w:themeTint="66"/>
                                      <w:sz w:val="28"/>
                                      <w:szCs w:val="28"/>
                                      <w14:textOutline w14:w="11112" w14:cap="flat" w14:cmpd="sng" w14:algn="ctr">
                                        <w14:solidFill>
                                          <w14:schemeClr w14:val="accent2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亲爱的过去的我</w:t>
                                  </w:r>
                                  <w:r w:rsidRPr="00C82009">
                                    <w:t>：</w:t>
                                  </w:r>
                                </w:p>
                                <w:p w14:paraId="0824C48F" w14:textId="77777777" w:rsidR="0084476C" w:rsidRPr="00C82009" w:rsidRDefault="0084476C" w:rsidP="0084476C">
                                  <w:pPr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</w:pPr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t>你好啊！写下这封信的时候，我已经是一名大学生了。时间过得真快，从高三那个埋头苦读、每天被试卷和倒计时包围的你，到如今坐在大学校园的阳光下写信的我，已经过去了一年多。每当回想起那段日子，心中仍有许多感慨。</w:t>
                                  </w:r>
                                </w:p>
                                <w:p w14:paraId="05954984" w14:textId="69B2B1D8" w:rsidR="0084476C" w:rsidRPr="00C82009" w:rsidRDefault="0084476C" w:rsidP="0084476C">
                                  <w:pPr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</w:pPr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t>我还记得，那年冬天的早晨总是特别冷，你裹着校服，手里拿着还冒着热气的豆浆，一边背单词一边赶去早读。那时的你，常常在夜深人静时感到焦虑，担心成绩不够理想、志愿会落空，也害怕自己所有的努力都白费。但现在的我想对你说：谢谢你坚持下来了。</w:t>
                                  </w:r>
                                </w:p>
                                <w:p w14:paraId="4B31FCD5" w14:textId="77777777" w:rsidR="0084476C" w:rsidRPr="00C82009" w:rsidRDefault="0084476C" w:rsidP="0084476C">
                                  <w:pPr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</w:pPr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t>正是那些无数个深夜和清晨，造就了今天的我。你的汗水没有白流，你的每一次崩溃与重整都在悄悄塑造你的意志。到了大学，我学会了更加独立地思考，学会了</w:t>
                                  </w:r>
                                  <w:proofErr w:type="gramStart"/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t>平衡学习</w:t>
                                  </w:r>
                                  <w:proofErr w:type="gramEnd"/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t>与生活，也更懂得了“努力”的真正意义——不是和别人比较，而是不断超越自己。</w:t>
                                  </w:r>
                                </w:p>
                                <w:p w14:paraId="57BD53D7" w14:textId="33FF6345" w:rsidR="0084476C" w:rsidRPr="00C82009" w:rsidRDefault="0084476C" w:rsidP="0084476C">
                                  <w:pPr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</w:pPr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t>所以，亲爱的过去的我，不要害怕迷茫和失败。每一次跌倒，都是前进的一部分。你会发现，人生从来不是一场考试的分数，而是一段成长的旅程。</w:t>
                                  </w:r>
                                </w:p>
                                <w:p w14:paraId="15463E7E" w14:textId="28BAA424" w:rsidR="0084476C" w:rsidRPr="00C82009" w:rsidRDefault="0084476C" w:rsidP="0084476C">
                                  <w:pPr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</w:pPr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t>愿你带着那份倔强与真诚，继续相信自己，继续向前。</w:t>
                                  </w:r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br/>
                                    <w:t>未来的路虽然还长，但你已经足够勇敢。</w:t>
                                  </w:r>
                                </w:p>
                                <w:p w14:paraId="42D82404" w14:textId="77777777" w:rsidR="0084476C" w:rsidRPr="00C82009" w:rsidRDefault="0084476C" w:rsidP="0084476C">
                                  <w:pPr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</w:pPr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t>永远感谢你的</w:t>
                                  </w:r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br/>
                                    <w:t>未来的自己</w:t>
                                  </w:r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br/>
                                    <w:t>——张睿霖</w:t>
                                  </w:r>
                                  <w:r w:rsidRPr="00C82009">
                                    <w:rPr>
                                      <w:rFonts w:ascii="方正姚体" w:eastAsia="方正姚体" w:hint="eastAsia"/>
                                      <w:szCs w:val="22"/>
                                    </w:rPr>
                                    <w:br/>
                                    <w:t>2025年10月14日</w:t>
                                  </w:r>
                                </w:p>
                                <w:p w14:paraId="43D81C86" w14:textId="77777777" w:rsidR="0084476C" w:rsidRPr="0084476C" w:rsidRDefault="0084476C">
                                  <w:pPr>
                                    <w:rPr>
                                      <w:rFonts w:ascii="方正姚体" w:eastAsia="方正姚体" w:hint="eastAsi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2CC25A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" o:spid="_x0000_s1026" type="#_x0000_t202" style="position:absolute;left:0;text-align:left;margin-left:4.25pt;margin-top:33.15pt;width:510pt;height:457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" fillcolor="white [3201]" strokeweight=".5pt">
                      <v:textbox>
                        <w:txbxContent>
                          <w:p w14:paraId="181094CF" w14:textId="726098A0" w:rsidR="0084476C" w:rsidRPr="00C82009" w:rsidRDefault="0084476C" w:rsidP="0084476C">
                            <w:pPr>
                              <w:jc w:val="center"/>
                              <w:rPr>
                                <w:rFonts w:ascii="仿宋" w:eastAsia="仿宋" w:hAnsi="仿宋" w:hint="eastAsia"/>
                                <w:sz w:val="52"/>
                                <w:szCs w:val="52"/>
                              </w:rPr>
                            </w:pPr>
                            <w:r w:rsidRPr="00C82009">
                              <w:rPr>
                                <w:rFonts w:ascii="仿宋" w:eastAsia="仿宋" w:hAnsi="仿宋" w:hint="eastAsia"/>
                                <w:b/>
                                <w:bCs/>
                                <w:sz w:val="52"/>
                                <w:szCs w:val="52"/>
                              </w:rPr>
                              <w:t>致高三</w:t>
                            </w:r>
                            <w:proofErr w:type="gramStart"/>
                            <w:r w:rsidRPr="00C82009">
                              <w:rPr>
                                <w:rFonts w:ascii="仿宋" w:eastAsia="仿宋" w:hAnsi="仿宋" w:hint="eastAsia"/>
                                <w:b/>
                                <w:bCs/>
                                <w:sz w:val="52"/>
                                <w:szCs w:val="52"/>
                              </w:rPr>
                              <w:t>那个努力</w:t>
                            </w:r>
                            <w:proofErr w:type="gramEnd"/>
                            <w:r w:rsidRPr="00C82009">
                              <w:rPr>
                                <w:rFonts w:ascii="仿宋" w:eastAsia="仿宋" w:hAnsi="仿宋" w:hint="eastAsia"/>
                                <w:b/>
                                <w:bCs/>
                                <w:sz w:val="52"/>
                                <w:szCs w:val="52"/>
                              </w:rPr>
                              <w:t>的自己</w:t>
                            </w:r>
                          </w:p>
                          <w:p w14:paraId="4F298D76" w14:textId="77777777" w:rsidR="0084476C" w:rsidRPr="00C82009" w:rsidRDefault="0084476C" w:rsidP="0084476C">
                            <w:r w:rsidRPr="00C82009">
                              <w:rPr>
                                <w:b/>
                                <w:color w:val="CAE8FA" w:themeColor="accent2" w:themeTint="66"/>
                                <w:sz w:val="28"/>
                                <w:szCs w:val="2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亲爱的过去的我</w:t>
                            </w:r>
                            <w:r w:rsidRPr="00C82009">
                              <w:t>：</w:t>
                            </w:r>
                          </w:p>
                          <w:p w14:paraId="0824C48F" w14:textId="77777777" w:rsidR="0084476C" w:rsidRPr="00C82009" w:rsidRDefault="0084476C" w:rsidP="0084476C">
                            <w:pPr>
                              <w:rPr>
                                <w:rFonts w:ascii="方正姚体" w:eastAsia="方正姚体" w:hint="eastAsia"/>
                                <w:szCs w:val="22"/>
                              </w:rPr>
                            </w:pPr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t>你好啊！写下这封信的时候，我已经是一名大学生了。时间过得真快，从高三那个埋头苦读、每天被试卷和倒计时包围的你，到如今坐在大学校园的阳光下写信的我，已经过去了一年多。每当回想起那段日子，心中仍有许多感慨。</w:t>
                            </w:r>
                          </w:p>
                          <w:p w14:paraId="05954984" w14:textId="69B2B1D8" w:rsidR="0084476C" w:rsidRPr="00C82009" w:rsidRDefault="0084476C" w:rsidP="0084476C">
                            <w:pPr>
                              <w:rPr>
                                <w:rFonts w:ascii="方正姚体" w:eastAsia="方正姚体" w:hint="eastAsia"/>
                                <w:szCs w:val="22"/>
                              </w:rPr>
                            </w:pPr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t>我还记得，那年冬天的早晨总是特别冷，你裹着校服，手里拿着还冒着热气的豆浆，一边背单词一边赶去早读。那时的你，常常在夜深人静时感到焦虑，担心成绩不够理想、志愿会落空，也害怕自己所有的努力都白费。但现在的我想对你说：谢谢你坚持下来了。</w:t>
                            </w:r>
                          </w:p>
                          <w:p w14:paraId="4B31FCD5" w14:textId="77777777" w:rsidR="0084476C" w:rsidRPr="00C82009" w:rsidRDefault="0084476C" w:rsidP="0084476C">
                            <w:pPr>
                              <w:rPr>
                                <w:rFonts w:ascii="方正姚体" w:eastAsia="方正姚体" w:hint="eastAsia"/>
                                <w:szCs w:val="22"/>
                              </w:rPr>
                            </w:pPr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t>正是那些无数个深夜和清晨，造就了今天的我。你的汗水没有白流，你的每一次崩溃与重整都在悄悄塑造你的意志。到了大学，我学会了更加独立地思考，学会了</w:t>
                            </w:r>
                            <w:proofErr w:type="gramStart"/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t>平衡学习</w:t>
                            </w:r>
                            <w:proofErr w:type="gramEnd"/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t>与生活，也更懂得了“努力”的真正意义——不是和别人比较，而是不断超越自己。</w:t>
                            </w:r>
                          </w:p>
                          <w:p w14:paraId="57BD53D7" w14:textId="33FF6345" w:rsidR="0084476C" w:rsidRPr="00C82009" w:rsidRDefault="0084476C" w:rsidP="0084476C">
                            <w:pPr>
                              <w:rPr>
                                <w:rFonts w:ascii="方正姚体" w:eastAsia="方正姚体" w:hint="eastAsia"/>
                                <w:szCs w:val="22"/>
                              </w:rPr>
                            </w:pPr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t>所以，亲爱的过去的我，不要害怕迷茫和失败。每一次跌倒，都是前进的一部分。你会发现，人生从来不是一场考试的分数，而是一段成长的旅程。</w:t>
                            </w:r>
                          </w:p>
                          <w:p w14:paraId="15463E7E" w14:textId="28BAA424" w:rsidR="0084476C" w:rsidRPr="00C82009" w:rsidRDefault="0084476C" w:rsidP="0084476C">
                            <w:pPr>
                              <w:rPr>
                                <w:rFonts w:ascii="方正姚体" w:eastAsia="方正姚体" w:hint="eastAsia"/>
                                <w:szCs w:val="22"/>
                              </w:rPr>
                            </w:pPr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t>愿你带着那份倔强与真诚，继续相信自己，继续向前。</w:t>
                            </w:r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br/>
                              <w:t>未来的路虽然还长，但你已经足够勇敢。</w:t>
                            </w:r>
                          </w:p>
                          <w:p w14:paraId="42D82404" w14:textId="77777777" w:rsidR="0084476C" w:rsidRPr="00C82009" w:rsidRDefault="0084476C" w:rsidP="0084476C">
                            <w:pPr>
                              <w:rPr>
                                <w:rFonts w:ascii="方正姚体" w:eastAsia="方正姚体" w:hint="eastAsia"/>
                                <w:szCs w:val="22"/>
                              </w:rPr>
                            </w:pPr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t>永远感谢你的</w:t>
                            </w:r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br/>
                              <w:t>未来的自己</w:t>
                            </w:r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br/>
                              <w:t>——张睿霖</w:t>
                            </w:r>
                            <w:r w:rsidRPr="00C82009">
                              <w:rPr>
                                <w:rFonts w:ascii="方正姚体" w:eastAsia="方正姚体" w:hint="eastAsia"/>
                                <w:szCs w:val="22"/>
                              </w:rPr>
                              <w:br/>
                              <w:t>2025年10月14日</w:t>
                            </w:r>
                          </w:p>
                          <w:p w14:paraId="43D81C86" w14:textId="77777777" w:rsidR="0084476C" w:rsidRPr="0084476C" w:rsidRDefault="0084476C">
                            <w:pPr>
                              <w:rPr>
                                <w:rFonts w:ascii="方正姚体" w:eastAsia="方正姚体" w:hint="eastAsia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tblpX="796" w:tblpY="7590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28"/>
      </w:tblGrid>
      <w:tr w:rsidR="00AF300E" w:rsidRPr="0005660C" w14:paraId="0D109796" w14:textId="77777777" w:rsidTr="00AF300E">
        <w:trPr>
          <w:trHeight w:val="1445"/>
        </w:trPr>
        <w:tc>
          <w:tcPr>
            <w:tcW w:w="10228" w:type="dxa"/>
          </w:tcPr>
          <w:p w14:paraId="348FD5FA" w14:textId="18E10F71" w:rsidR="00AF300E" w:rsidRPr="0005660C" w:rsidRDefault="0022167B" w:rsidP="0084476C">
            <w:pPr>
              <w:jc w:val="center"/>
              <w:rPr>
                <w:rFonts w:ascii="Microsoft YaHei UI" w:hAnsi="Microsoft YaHei UI" w:hint="eastAsia"/>
              </w:rPr>
            </w:pPr>
            <w:r>
              <w:rPr>
                <w:rFonts w:ascii="Microsoft YaHei UI" w:hAnsi="Microsoft YaHei UI" w:hint="eastAsia"/>
                <w:noProof/>
                <w:lang w:val="zh-CN" w:bidi="zh-CN"/>
                <w14:ligatures w14:val="none"/>
              </w:rPr>
              <w:drawing>
                <wp:anchor distT="0" distB="0" distL="114300" distR="114300" simplePos="0" relativeHeight="251660288" behindDoc="1" locked="0" layoutInCell="1" allowOverlap="1" wp14:anchorId="4322A6E7" wp14:editId="5159CA20">
                  <wp:simplePos x="0" y="0"/>
                  <wp:positionH relativeFrom="column">
                    <wp:posOffset>2456180</wp:posOffset>
                  </wp:positionH>
                  <wp:positionV relativeFrom="paragraph">
                    <wp:posOffset>98</wp:posOffset>
                  </wp:positionV>
                  <wp:extent cx="1631315" cy="1631315"/>
                  <wp:effectExtent l="0" t="0" r="0" b="0"/>
                  <wp:wrapTight wrapText="bothSides">
                    <wp:wrapPolygon edited="0">
                      <wp:start x="11855" y="1261"/>
                      <wp:lineTo x="6810" y="2522"/>
                      <wp:lineTo x="3531" y="4036"/>
                      <wp:lineTo x="3531" y="5801"/>
                      <wp:lineTo x="2018" y="9837"/>
                      <wp:lineTo x="2018" y="11603"/>
                      <wp:lineTo x="2270" y="13873"/>
                      <wp:lineTo x="7567" y="19170"/>
                      <wp:lineTo x="10342" y="19170"/>
                      <wp:lineTo x="15387" y="17909"/>
                      <wp:lineTo x="18413" y="15891"/>
                      <wp:lineTo x="18161" y="13873"/>
                      <wp:lineTo x="19927" y="9081"/>
                      <wp:lineTo x="18918" y="7315"/>
                      <wp:lineTo x="17404" y="5045"/>
                      <wp:lineTo x="14125" y="2018"/>
                      <wp:lineTo x="12864" y="1261"/>
                      <wp:lineTo x="11855" y="1261"/>
                    </wp:wrapPolygon>
                  </wp:wrapTight>
                  <wp:docPr id="291135561" name="图片 3" descr="黑暗里有星球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135561" name="图片 3" descr="黑暗里有星球&#10;&#10;AI 生成的内容可能不正确。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315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F300E" w:rsidRPr="0005660C" w14:paraId="616B9442" w14:textId="77777777" w:rsidTr="00AF300E">
        <w:trPr>
          <w:trHeight w:val="1890"/>
        </w:trPr>
        <w:tc>
          <w:tcPr>
            <w:tcW w:w="10228" w:type="dxa"/>
          </w:tcPr>
          <w:p w14:paraId="50941F12" w14:textId="75CBC99B" w:rsidR="00AF300E" w:rsidRPr="0005660C" w:rsidRDefault="00AF300E" w:rsidP="00AF300E">
            <w:pPr>
              <w:spacing w:after="100"/>
              <w:jc w:val="center"/>
              <w:rPr>
                <w:rFonts w:ascii="Microsoft YaHei UI" w:hAnsi="Microsoft YaHei UI" w:hint="eastAsia"/>
              </w:rPr>
            </w:pPr>
          </w:p>
          <w:p w14:paraId="00DAB558" w14:textId="709AD197" w:rsidR="00AF300E" w:rsidRPr="0005660C" w:rsidRDefault="00AF300E" w:rsidP="0084476C">
            <w:pPr>
              <w:spacing w:before="300" w:after="100"/>
              <w:jc w:val="center"/>
              <w:rPr>
                <w:rFonts w:ascii="Microsoft YaHei UI" w:hAnsi="Microsoft YaHei UI" w:hint="eastAsia"/>
              </w:rPr>
            </w:pPr>
          </w:p>
        </w:tc>
      </w:tr>
    </w:tbl>
    <w:tbl>
      <w:tblPr>
        <w:tblpPr w:leftFromText="180" w:rightFromText="180" w:vertAnchor="text" w:tblpX="796" w:tblpY="614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RPr="0005660C" w14:paraId="2B658777" w14:textId="77777777" w:rsidTr="00AF300E">
        <w:trPr>
          <w:trHeight w:val="589"/>
        </w:trPr>
        <w:tc>
          <w:tcPr>
            <w:tcW w:w="10230" w:type="dxa"/>
          </w:tcPr>
          <w:p w14:paraId="77239705" w14:textId="7CF47D2C" w:rsidR="00AF300E" w:rsidRPr="0005660C" w:rsidRDefault="00AF300E" w:rsidP="00AF300E">
            <w:pPr>
              <w:pStyle w:val="3"/>
              <w:framePr w:hSpace="0" w:wrap="auto" w:vAnchor="margin" w:xAlign="left" w:yAlign="inline"/>
              <w:rPr>
                <w:rFonts w:ascii="Microsoft YaHei UI" w:hAnsi="Microsoft YaHei UI" w:hint="eastAsia"/>
              </w:rPr>
            </w:pPr>
          </w:p>
        </w:tc>
      </w:tr>
    </w:tbl>
    <w:p w14:paraId="710AA264" w14:textId="4C38639C" w:rsidR="00024B92" w:rsidRPr="0005660C" w:rsidRDefault="0022167B" w:rsidP="005325F0">
      <w:pPr>
        <w:rPr>
          <w:rFonts w:ascii="Microsoft YaHei UI" w:hAnsi="Microsoft YaHei UI" w:hint="eastAsia"/>
        </w:rPr>
      </w:pPr>
      <w:r>
        <w:rPr>
          <w:rFonts w:ascii="Microsoft YaHei UI" w:hAnsi="Microsoft YaHei UI" w:hint="eastAsia"/>
          <w:noProof/>
          <w:lang w:val="zh-CN" w:bidi="zh-CN"/>
          <w14:ligatures w14:val="none"/>
        </w:rPr>
        <w:drawing>
          <wp:anchor distT="0" distB="0" distL="114300" distR="114300" simplePos="0" relativeHeight="251662336" behindDoc="0" locked="0" layoutInCell="1" allowOverlap="1" wp14:anchorId="36483FC3" wp14:editId="775DF4A4">
            <wp:simplePos x="0" y="0"/>
            <wp:positionH relativeFrom="margin">
              <wp:posOffset>4322298</wp:posOffset>
            </wp:positionH>
            <wp:positionV relativeFrom="paragraph">
              <wp:posOffset>5785729</wp:posOffset>
            </wp:positionV>
            <wp:extent cx="2386508" cy="2278575"/>
            <wp:effectExtent l="76200" t="0" r="71120" b="1531620"/>
            <wp:wrapNone/>
            <wp:docPr id="1927293602" name="图片 5" descr="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93602" name="图片 5" descr="图标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86508" cy="22785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  <a:reflection blurRad="139700" stA="33000" endPos="65000" dist="50800" dir="5400000" sy="-100000" algn="bl" rotWithShape="0"/>
                      <a:softEdge rad="508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476C" w:rsidRPr="0005660C">
        <w:rPr>
          <w:rFonts w:ascii="Microsoft YaHei UI" w:hAnsi="Microsoft YaHei UI" w:hint="eastAsia"/>
          <w:noProof/>
          <w:lang w:val="zh-CN" w:bidi="zh-CN"/>
        </w:rPr>
        <w:drawing>
          <wp:anchor distT="0" distB="0" distL="114300" distR="114300" simplePos="0" relativeHeight="251658240" behindDoc="1" locked="0" layoutInCell="1" allowOverlap="1" wp14:anchorId="178979A4" wp14:editId="100C707D">
            <wp:simplePos x="0" y="0"/>
            <wp:positionH relativeFrom="column">
              <wp:posOffset>-152400</wp:posOffset>
            </wp:positionH>
            <wp:positionV relativeFrom="paragraph">
              <wp:posOffset>-267970</wp:posOffset>
            </wp:positionV>
            <wp:extent cx="7772400" cy="10706100"/>
            <wp:effectExtent l="0" t="0" r="0" b="0"/>
            <wp:wrapNone/>
            <wp:docPr id="18" name="图片 18" descr="带羽毛状涂鸦的彩色背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04-1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3134" w:rsidRPr="0005660C">
        <w:rPr>
          <w:rFonts w:ascii="Microsoft YaHei UI" w:hAnsi="Microsoft YaHei UI" w:hint="eastAsia"/>
          <w:lang w:val="zh-CN" w:bidi="zh-CN"/>
        </w:rPr>
        <w:tab/>
      </w:r>
    </w:p>
    <w:sectPr w:rsidR="00024B92" w:rsidRPr="0005660C" w:rsidSect="00F93134">
      <w:headerReference w:type="default" r:id="rId10"/>
      <w:pgSz w:w="11906" w:h="16838" w:code="9"/>
      <w:pgMar w:top="0" w:right="0" w:bottom="0" w:left="0" w:header="0" w:footer="0" w:gutter="0"/>
      <w:cols w:space="720"/>
      <w:docGrid w:linePitch="4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E1BBF6" w14:textId="77777777" w:rsidR="00BE5390" w:rsidRDefault="00BE5390">
      <w:r>
        <w:separator/>
      </w:r>
    </w:p>
  </w:endnote>
  <w:endnote w:type="continuationSeparator" w:id="0">
    <w:p w14:paraId="086B1300" w14:textId="77777777" w:rsidR="00BE5390" w:rsidRDefault="00BE5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41B1CF" w14:textId="77777777" w:rsidR="00BE5390" w:rsidRDefault="00BE5390">
      <w:r>
        <w:separator/>
      </w:r>
    </w:p>
  </w:footnote>
  <w:footnote w:type="continuationSeparator" w:id="0">
    <w:p w14:paraId="5E263DAC" w14:textId="77777777" w:rsidR="00BE5390" w:rsidRDefault="00BE53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8ABC5F" w14:textId="77777777" w:rsidR="004008C9" w:rsidRDefault="004008C9" w:rsidP="004008C9">
    <w:pPr>
      <w:pStyle w:val="a6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76C"/>
    <w:rsid w:val="00024B92"/>
    <w:rsid w:val="0003383B"/>
    <w:rsid w:val="0005660C"/>
    <w:rsid w:val="00152CB4"/>
    <w:rsid w:val="0022167B"/>
    <w:rsid w:val="002D3176"/>
    <w:rsid w:val="003B2720"/>
    <w:rsid w:val="003E6DF0"/>
    <w:rsid w:val="004008C9"/>
    <w:rsid w:val="004650EC"/>
    <w:rsid w:val="005325F0"/>
    <w:rsid w:val="005D511B"/>
    <w:rsid w:val="00673C5F"/>
    <w:rsid w:val="006B609A"/>
    <w:rsid w:val="006D647D"/>
    <w:rsid w:val="00715CEC"/>
    <w:rsid w:val="00723AA3"/>
    <w:rsid w:val="0084476C"/>
    <w:rsid w:val="00A51113"/>
    <w:rsid w:val="00AF300E"/>
    <w:rsid w:val="00BE5390"/>
    <w:rsid w:val="00CA580F"/>
    <w:rsid w:val="00D85786"/>
    <w:rsid w:val="00E80531"/>
    <w:rsid w:val="00F93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8479B9C"/>
  <w15:chartTrackingRefBased/>
  <w15:docId w15:val="{68FB0051-A788-4899-9BC1-89AD92A8B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476C"/>
    <w:pPr>
      <w:widowControl w:val="0"/>
      <w:spacing w:after="160" w:line="278" w:lineRule="auto"/>
    </w:pPr>
    <w:rPr>
      <w:kern w:val="2"/>
      <w:szCs w:val="24"/>
      <w14:ligatures w14:val="standardContextual"/>
    </w:rPr>
  </w:style>
  <w:style w:type="paragraph" w:styleId="1">
    <w:name w:val="heading 1"/>
    <w:basedOn w:val="a"/>
    <w:next w:val="a"/>
    <w:qFormat/>
    <w:rsid w:val="0005660C"/>
    <w:pPr>
      <w:framePr w:hSpace="180" w:wrap="around" w:vAnchor="text" w:hAnchor="text" w:x="796" w:y="2775"/>
      <w:widowControl/>
      <w:spacing w:before="40" w:after="0" w:line="240" w:lineRule="auto"/>
      <w:ind w:right="29"/>
      <w:jc w:val="center"/>
      <w:outlineLvl w:val="0"/>
    </w:pPr>
    <w:rPr>
      <w:rFonts w:asciiTheme="majorHAnsi" w:eastAsia="Microsoft YaHei UI" w:hAnsiTheme="majorHAnsi" w:cstheme="majorBidi"/>
      <w:b/>
      <w:bCs/>
      <w:caps/>
      <w:color w:val="3A3363" w:themeColor="text2"/>
      <w:kern w:val="0"/>
      <w:sz w:val="120"/>
      <w:szCs w:val="120"/>
      <w14:ligatures w14:val="none"/>
    </w:rPr>
  </w:style>
  <w:style w:type="paragraph" w:styleId="2">
    <w:name w:val="heading 2"/>
    <w:basedOn w:val="a"/>
    <w:next w:val="a"/>
    <w:unhideWhenUsed/>
    <w:qFormat/>
    <w:rsid w:val="0005660C"/>
    <w:pPr>
      <w:widowControl/>
      <w:spacing w:before="40" w:after="600" w:line="240" w:lineRule="auto"/>
      <w:ind w:left="2794" w:right="3600"/>
      <w:contextualSpacing/>
      <w:outlineLvl w:val="1"/>
    </w:pPr>
    <w:rPr>
      <w:rFonts w:asciiTheme="majorHAnsi" w:eastAsia="Microsoft YaHei UI" w:hAnsiTheme="majorHAnsi" w:cstheme="majorBidi"/>
      <w:b/>
      <w:bCs/>
      <w:color w:val="3A3363" w:themeColor="text2"/>
      <w:kern w:val="0"/>
      <w:sz w:val="40"/>
      <w:szCs w:val="40"/>
      <w14:ligatures w14:val="none"/>
    </w:rPr>
  </w:style>
  <w:style w:type="paragraph" w:styleId="3">
    <w:name w:val="heading 3"/>
    <w:basedOn w:val="a"/>
    <w:next w:val="a"/>
    <w:unhideWhenUsed/>
    <w:qFormat/>
    <w:rsid w:val="0005660C"/>
    <w:pPr>
      <w:framePr w:hSpace="180" w:wrap="around" w:vAnchor="text" w:hAnchor="text" w:x="796" w:y="6149"/>
      <w:widowControl/>
      <w:spacing w:before="40" w:after="0" w:line="240" w:lineRule="auto"/>
      <w:ind w:left="29" w:right="29"/>
      <w:jc w:val="center"/>
      <w:outlineLvl w:val="2"/>
    </w:pPr>
    <w:rPr>
      <w:rFonts w:eastAsia="Microsoft YaHei UI"/>
      <w:b/>
      <w:bCs/>
      <w:color w:val="3A3363" w:themeColor="text2"/>
      <w:kern w:val="0"/>
      <w:sz w:val="40"/>
      <w:szCs w:val="26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Pr>
      <w:color w:val="808080"/>
    </w:rPr>
  </w:style>
  <w:style w:type="character" w:styleId="a5">
    <w:name w:val="Subtle Emphasis"/>
    <w:basedOn w:val="a0"/>
    <w:uiPriority w:val="19"/>
    <w:semiHidden/>
    <w:unhideWhenUsed/>
    <w:qFormat/>
    <w:rPr>
      <w:i/>
      <w:iCs/>
      <w:color w:val="A1810D" w:themeColor="accent1" w:themeShade="80"/>
    </w:rPr>
  </w:style>
  <w:style w:type="paragraph" w:styleId="a6">
    <w:name w:val="header"/>
    <w:basedOn w:val="a"/>
    <w:link w:val="a7"/>
    <w:uiPriority w:val="99"/>
    <w:unhideWhenUsed/>
    <w:rsid w:val="004008C9"/>
    <w:pPr>
      <w:widowControl/>
      <w:tabs>
        <w:tab w:val="center" w:pos="4680"/>
        <w:tab w:val="right" w:pos="9360"/>
      </w:tabs>
      <w:spacing w:after="0" w:line="240" w:lineRule="auto"/>
      <w:ind w:left="29" w:right="29"/>
    </w:pPr>
    <w:rPr>
      <w:rFonts w:eastAsia="Microsoft YaHei UI"/>
      <w:b/>
      <w:bCs/>
      <w:color w:val="3A3363" w:themeColor="text2"/>
      <w:kern w:val="0"/>
      <w:sz w:val="32"/>
      <w:szCs w:val="26"/>
      <w14:ligatures w14:val="none"/>
    </w:rPr>
  </w:style>
  <w:style w:type="character" w:customStyle="1" w:styleId="a7">
    <w:name w:val="页眉 字符"/>
    <w:basedOn w:val="a0"/>
    <w:link w:val="a6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a8">
    <w:name w:val="footer"/>
    <w:basedOn w:val="a"/>
    <w:link w:val="a9"/>
    <w:uiPriority w:val="99"/>
    <w:unhideWhenUsed/>
    <w:rsid w:val="004008C9"/>
    <w:pPr>
      <w:widowControl/>
      <w:tabs>
        <w:tab w:val="center" w:pos="4680"/>
        <w:tab w:val="right" w:pos="9360"/>
      </w:tabs>
      <w:spacing w:after="0" w:line="240" w:lineRule="auto"/>
      <w:ind w:left="29" w:right="29"/>
    </w:pPr>
    <w:rPr>
      <w:rFonts w:eastAsia="Microsoft YaHei UI"/>
      <w:b/>
      <w:bCs/>
      <w:color w:val="3A3363" w:themeColor="text2"/>
      <w:kern w:val="0"/>
      <w:sz w:val="32"/>
      <w:szCs w:val="26"/>
      <w14:ligatures w14:val="none"/>
    </w:rPr>
  </w:style>
  <w:style w:type="character" w:customStyle="1" w:styleId="a9">
    <w:name w:val="页脚 字符"/>
    <w:basedOn w:val="a0"/>
    <w:link w:val="a8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ingy\AppData\Local\Microsoft\Office\16.0\DTS\zh-CN%7bEEC45C86-48A6-4449-BC16-D77D16A8028C%7d\%7b0E51499A-4506-462E-8827-2834066B4C45%7dTFda4bd1d7-fe8c-4b35-b475-8230a29af7d260d03147_win32-8b4cb2fc1c35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{0E51499A-4506-462E-8827-2834066B4C45}TFda4bd1d7-fe8c-4b35-b475-8230a29af7d260d03147_win32-8b4cb2fc1c35.dotx</Template>
  <TotalTime>13</TotalTime>
  <Pages>1</Pages>
  <Words>7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张睿霖</dc:creator>
  <cp:lastModifiedBy>睿霖 张</cp:lastModifiedBy>
  <cp:revision>2</cp:revision>
  <dcterms:created xsi:type="dcterms:W3CDTF">2025-10-14T10:25:00Z</dcterms:created>
  <dcterms:modified xsi:type="dcterms:W3CDTF">2025-10-14T10:42:00Z</dcterms:modified>
</cp:coreProperties>
</file>